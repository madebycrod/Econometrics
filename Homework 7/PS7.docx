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66040649"/>
        <w:docPartObj>
          <w:docPartGallery w:val="Cover Pages"/>
          <w:docPartUnique/>
        </w:docPartObj>
      </w:sdtPr>
      <w:sdtEndPr/>
      <w:sdtContent>
        <w:p w14:paraId="0987FCF9" w14:textId="701798D6" w:rsidR="00934EC6" w:rsidRPr="00176B6E" w:rsidRDefault="00934EC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934EC6" w:rsidRPr="00176B6E" w14:paraId="4CAA407D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1008990" w14:textId="0C13EED0" w:rsidR="00934EC6" w:rsidRPr="00176B6E" w:rsidRDefault="007D0FDB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  <w:r w:rsidRPr="00176B6E">
                  <w:rPr>
                    <w:color w:val="2F5496" w:themeColor="accent1" w:themeShade="BF"/>
                    <w:sz w:val="24"/>
                    <w:szCs w:val="24"/>
                  </w:rPr>
                  <w:t>By Cliff Rodriguez</w:t>
                </w:r>
              </w:p>
            </w:tc>
          </w:tr>
          <w:tr w:rsidR="00934EC6" w:rsidRPr="00176B6E" w14:paraId="49492208" w14:textId="77777777">
            <w:tc>
              <w:tcPr>
                <w:tcW w:w="7672" w:type="dxa"/>
              </w:tcPr>
              <w:p w14:paraId="4F4B37E2" w14:textId="4A8D0293" w:rsidR="00934EC6" w:rsidRDefault="00B23BD2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>Problem Set 7</w:t>
                </w:r>
              </w:p>
              <w:p w14:paraId="3A78D9D2" w14:textId="16CB0DD5" w:rsidR="00397069" w:rsidRPr="00397069" w:rsidRDefault="00B23BD2" w:rsidP="00397069">
                <w:pPr>
                  <w:pStyle w:val="NoSpacing"/>
                </w:pPr>
                <w:r>
                  <w:t>ECON 4811</w:t>
                </w:r>
                <w:fldSimple w:instr=" FILLIN  \* MERGEFORMAT "/>
              </w:p>
            </w:tc>
          </w:tr>
          <w:tr w:rsidR="00934EC6" w:rsidRPr="00176B6E" w14:paraId="6E128237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E286BEDB6C374449BB151188FB0F2A3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5AB7775" w14:textId="69348135" w:rsidR="00934EC6" w:rsidRPr="00176B6E" w:rsidRDefault="00B23BD2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Due: May 2, 2018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934EC6" w:rsidRPr="00176B6E" w14:paraId="32649FF7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239168C8AD4F45168F7ED940E5F4026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2DB2528D" w14:textId="65150B75" w:rsidR="00934EC6" w:rsidRPr="00176B6E" w:rsidRDefault="00934EC6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 w:rsidRPr="00176B6E">
                      <w:rPr>
                        <w:color w:val="4472C4" w:themeColor="accent1"/>
                        <w:sz w:val="28"/>
                        <w:szCs w:val="28"/>
                      </w:rPr>
                      <w:t>Cliff Rodriguez</w:t>
                    </w:r>
                  </w:p>
                </w:sdtContent>
              </w:sdt>
              <w:p w14:paraId="2D15A4EB" w14:textId="77777777" w:rsidR="00934EC6" w:rsidRPr="00176B6E" w:rsidRDefault="00934EC6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73A373E6" w14:textId="03911678" w:rsidR="00934EC6" w:rsidRPr="00176B6E" w:rsidRDefault="00934EC6">
          <w:r w:rsidRPr="00176B6E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843985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A7FA15" w14:textId="0F72F6A1" w:rsidR="00702B65" w:rsidRPr="00176B6E" w:rsidRDefault="00702B65">
          <w:pPr>
            <w:pStyle w:val="TOCHeading"/>
          </w:pPr>
          <w:r w:rsidRPr="00176B6E">
            <w:t>Content</w:t>
          </w:r>
          <w:r w:rsidR="00B23BD2">
            <w:t>s</w:t>
          </w:r>
          <w:r w:rsidR="00B23BD2" w:rsidRPr="00176B6E">
            <w:t xml:space="preserve"> </w:t>
          </w:r>
        </w:p>
        <w:p w14:paraId="4B31CA46" w14:textId="32C98BA2" w:rsidR="00702B65" w:rsidRPr="00176B6E" w:rsidRDefault="00474959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702B65" w:rsidRPr="00176B6E"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681BB1FC" w14:textId="57709A83" w:rsidR="00A14398" w:rsidRPr="00176B6E" w:rsidRDefault="00474959">
      <w:r>
        <w:fldChar w:fldCharType="begin"/>
      </w:r>
      <w:r>
        <w:instrText xml:space="preserve"> TOC \h \z \c "Figure" </w:instrText>
      </w:r>
      <w:r>
        <w:fldChar w:fldCharType="separate"/>
      </w:r>
      <w:r w:rsidR="00702B65" w:rsidRPr="00176B6E">
        <w:rPr>
          <w:b/>
          <w:bCs/>
          <w:noProof/>
        </w:rPr>
        <w:t>No table of figures entries found.</w:t>
      </w:r>
      <w:r>
        <w:rPr>
          <w:b/>
          <w:bCs/>
          <w:noProof/>
        </w:rPr>
        <w:fldChar w:fldCharType="end"/>
      </w:r>
      <w:bookmarkStart w:id="0" w:name="_GoBack"/>
      <w:bookmarkEnd w:id="0"/>
    </w:p>
    <w:p w14:paraId="54A9BF28" w14:textId="337E6A41" w:rsidR="00757A0B" w:rsidRDefault="00702B65" w:rsidP="00757A0B">
      <w:r w:rsidRPr="00176B6E">
        <w:br w:type="page"/>
      </w:r>
    </w:p>
    <w:p w14:paraId="3F1F4B48" w14:textId="3BCDE13B" w:rsidR="00BA020C" w:rsidRDefault="00870B0E" w:rsidP="00870B0E">
      <w:pPr>
        <w:pStyle w:val="Heading1"/>
        <w:rPr>
          <w:rStyle w:val="IntenseEmphasis"/>
          <w:i w:val="0"/>
        </w:rPr>
      </w:pPr>
      <w:r>
        <w:rPr>
          <w:rStyle w:val="IntenseEmphasis"/>
          <w:i w:val="0"/>
        </w:rPr>
        <w:lastRenderedPageBreak/>
        <w:t>Question 1</w:t>
      </w:r>
    </w:p>
    <w:p w14:paraId="64465F36" w14:textId="7ABF7F18" w:rsidR="00870B0E" w:rsidRDefault="00870B0E" w:rsidP="00870B0E"/>
    <w:p w14:paraId="1F7BABD0" w14:textId="77777777" w:rsidR="00870B0E" w:rsidRPr="00870B0E" w:rsidRDefault="00870B0E" w:rsidP="00870B0E"/>
    <w:sectPr w:rsidR="00870B0E" w:rsidRPr="00870B0E" w:rsidSect="00934EC6">
      <w:head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2ED350" w14:textId="77777777" w:rsidR="00474959" w:rsidRDefault="00474959" w:rsidP="00702B65">
      <w:pPr>
        <w:spacing w:after="0" w:line="240" w:lineRule="auto"/>
      </w:pPr>
      <w:r>
        <w:separator/>
      </w:r>
    </w:p>
  </w:endnote>
  <w:endnote w:type="continuationSeparator" w:id="0">
    <w:p w14:paraId="4B94C0DE" w14:textId="77777777" w:rsidR="00474959" w:rsidRDefault="00474959" w:rsidP="00702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D9EFC0" w14:textId="77777777" w:rsidR="00474959" w:rsidRDefault="00474959" w:rsidP="00702B65">
      <w:pPr>
        <w:spacing w:after="0" w:line="240" w:lineRule="auto"/>
      </w:pPr>
      <w:r>
        <w:separator/>
      </w:r>
    </w:p>
  </w:footnote>
  <w:footnote w:type="continuationSeparator" w:id="0">
    <w:p w14:paraId="2307C396" w14:textId="77777777" w:rsidR="00474959" w:rsidRDefault="00474959" w:rsidP="00702B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226778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BDB9223" w14:textId="14A3B2C9" w:rsidR="00702B65" w:rsidRDefault="00702B6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778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4BF7C7" w14:textId="757EA80F" w:rsidR="00702B65" w:rsidRDefault="00B23BD2" w:rsidP="00B23BD2">
    <w:pPr>
      <w:pStyle w:val="Header"/>
      <w:tabs>
        <w:tab w:val="left" w:pos="5817"/>
      </w:tabs>
    </w:pPr>
    <w:r>
      <w:tab/>
    </w:r>
    <w:sdt>
      <w:sdtPr>
        <w:alias w:val="Title"/>
        <w:tag w:val=""/>
        <w:id w:val="1000079167"/>
        <w:placeholder>
          <w:docPart w:val="98EC400B572E44B981BA6BA07FA001A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>Problem Set 7</w:t>
        </w:r>
      </w:sdtContent>
    </w:sdt>
    <w:r>
      <w:tab/>
    </w:r>
  </w:p>
  <w:p w14:paraId="52B6DFFF" w14:textId="079C74AC" w:rsidR="00702B65" w:rsidRDefault="00474959" w:rsidP="00702B65">
    <w:pPr>
      <w:pStyle w:val="Header"/>
      <w:jc w:val="center"/>
    </w:pPr>
    <w:sdt>
      <w:sdtPr>
        <w:alias w:val="Author"/>
        <w:tag w:val=""/>
        <w:id w:val="293492871"/>
        <w:placeholder>
          <w:docPart w:val="02F93EBAC8C3412FB785FA22C09BF53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702B65">
          <w:t>Cliff Rodriguez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32BB5"/>
    <w:multiLevelType w:val="hybridMultilevel"/>
    <w:tmpl w:val="AC6298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52C49"/>
    <w:multiLevelType w:val="hybridMultilevel"/>
    <w:tmpl w:val="93409748"/>
    <w:lvl w:ilvl="0" w:tplc="9C840B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8D2646"/>
    <w:multiLevelType w:val="hybridMultilevel"/>
    <w:tmpl w:val="66D6A1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41DDC"/>
    <w:multiLevelType w:val="hybridMultilevel"/>
    <w:tmpl w:val="FCAAC4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11559F"/>
    <w:multiLevelType w:val="hybridMultilevel"/>
    <w:tmpl w:val="AC6298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E45E67"/>
    <w:multiLevelType w:val="hybridMultilevel"/>
    <w:tmpl w:val="3ED4DDA2"/>
    <w:lvl w:ilvl="0" w:tplc="9630202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D293A95"/>
    <w:multiLevelType w:val="hybridMultilevel"/>
    <w:tmpl w:val="B08A2104"/>
    <w:lvl w:ilvl="0" w:tplc="DAF6C31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A32564"/>
    <w:multiLevelType w:val="hybridMultilevel"/>
    <w:tmpl w:val="5FE2C6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B87424"/>
    <w:multiLevelType w:val="hybridMultilevel"/>
    <w:tmpl w:val="AC6298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D65D74"/>
    <w:multiLevelType w:val="hybridMultilevel"/>
    <w:tmpl w:val="8604B4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EC6"/>
    <w:rsid w:val="000F358C"/>
    <w:rsid w:val="00176B6E"/>
    <w:rsid w:val="001E1586"/>
    <w:rsid w:val="00293DE5"/>
    <w:rsid w:val="0037613D"/>
    <w:rsid w:val="00383E38"/>
    <w:rsid w:val="00397069"/>
    <w:rsid w:val="00414066"/>
    <w:rsid w:val="00474959"/>
    <w:rsid w:val="004C7F11"/>
    <w:rsid w:val="00580675"/>
    <w:rsid w:val="00585869"/>
    <w:rsid w:val="005B5096"/>
    <w:rsid w:val="005B53B9"/>
    <w:rsid w:val="005C35BD"/>
    <w:rsid w:val="005E451E"/>
    <w:rsid w:val="00702B65"/>
    <w:rsid w:val="00757A0B"/>
    <w:rsid w:val="007B3489"/>
    <w:rsid w:val="007D0FDB"/>
    <w:rsid w:val="00870B0E"/>
    <w:rsid w:val="00934EC6"/>
    <w:rsid w:val="0097113A"/>
    <w:rsid w:val="009F1876"/>
    <w:rsid w:val="00A14398"/>
    <w:rsid w:val="00A8778F"/>
    <w:rsid w:val="00B00E52"/>
    <w:rsid w:val="00B23BD2"/>
    <w:rsid w:val="00B3187F"/>
    <w:rsid w:val="00B61070"/>
    <w:rsid w:val="00BA020C"/>
    <w:rsid w:val="00CA26CE"/>
    <w:rsid w:val="00D651C9"/>
    <w:rsid w:val="00E115AD"/>
    <w:rsid w:val="00E2661A"/>
    <w:rsid w:val="00F1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6DE53"/>
  <w15:chartTrackingRefBased/>
  <w15:docId w15:val="{E559D2E8-E926-4E45-BA3B-F96FA65AC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B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34EC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34EC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702B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2B6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02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B65"/>
  </w:style>
  <w:style w:type="paragraph" w:styleId="Footer">
    <w:name w:val="footer"/>
    <w:basedOn w:val="Normal"/>
    <w:link w:val="FooterChar"/>
    <w:uiPriority w:val="99"/>
    <w:unhideWhenUsed/>
    <w:rsid w:val="00702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B65"/>
  </w:style>
  <w:style w:type="character" w:styleId="PlaceholderText">
    <w:name w:val="Placeholder Text"/>
    <w:basedOn w:val="DefaultParagraphFont"/>
    <w:uiPriority w:val="99"/>
    <w:semiHidden/>
    <w:rsid w:val="00702B65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702B65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176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9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286BEDB6C374449BB151188FB0F2A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F8606-8308-407C-9BB1-8A66E2F2D537}"/>
      </w:docPartPr>
      <w:docPartBody>
        <w:p w:rsidR="00A61D97" w:rsidRDefault="004445E3" w:rsidP="004445E3">
          <w:pPr>
            <w:pStyle w:val="E286BEDB6C374449BB151188FB0F2A3E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239168C8AD4F45168F7ED940E5F402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C08C2-0B6E-4093-B1CC-FF20933E1A25}"/>
      </w:docPartPr>
      <w:docPartBody>
        <w:p w:rsidR="00A61D97" w:rsidRDefault="004445E3" w:rsidP="004445E3">
          <w:pPr>
            <w:pStyle w:val="239168C8AD4F45168F7ED940E5F40264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5E3"/>
    <w:rsid w:val="001248DE"/>
    <w:rsid w:val="00355951"/>
    <w:rsid w:val="004445E3"/>
    <w:rsid w:val="00A5072D"/>
    <w:rsid w:val="00A61D97"/>
    <w:rsid w:val="00B73F34"/>
    <w:rsid w:val="00E9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5109847D1C46F5ADCE73989E4ED3F6">
    <w:name w:val="655109847D1C46F5ADCE73989E4ED3F6"/>
    <w:rsid w:val="004445E3"/>
  </w:style>
  <w:style w:type="paragraph" w:customStyle="1" w:styleId="6BA8F7477D49413492FA4BB1C8EF672C">
    <w:name w:val="6BA8F7477D49413492FA4BB1C8EF672C"/>
    <w:rsid w:val="004445E3"/>
  </w:style>
  <w:style w:type="paragraph" w:customStyle="1" w:styleId="E286BEDB6C374449BB151188FB0F2A3E">
    <w:name w:val="E286BEDB6C374449BB151188FB0F2A3E"/>
    <w:rsid w:val="004445E3"/>
  </w:style>
  <w:style w:type="paragraph" w:customStyle="1" w:styleId="239168C8AD4F45168F7ED940E5F40264">
    <w:name w:val="239168C8AD4F45168F7ED940E5F40264"/>
    <w:rsid w:val="004445E3"/>
  </w:style>
  <w:style w:type="paragraph" w:customStyle="1" w:styleId="3C21893247F54E709FD342FFBC04F97B">
    <w:name w:val="3C21893247F54E709FD342FFBC04F97B"/>
    <w:rsid w:val="004445E3"/>
  </w:style>
  <w:style w:type="character" w:styleId="PlaceholderText">
    <w:name w:val="Placeholder Text"/>
    <w:basedOn w:val="DefaultParagraphFont"/>
    <w:uiPriority w:val="99"/>
    <w:semiHidden/>
    <w:rsid w:val="00E93936"/>
    <w:rPr>
      <w:color w:val="808080"/>
    </w:rPr>
  </w:style>
  <w:style w:type="paragraph" w:customStyle="1" w:styleId="02F93EBAC8C3412FB785FA22C09BF53D">
    <w:name w:val="02F93EBAC8C3412FB785FA22C09BF53D"/>
    <w:rsid w:val="00A61D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B1B36-62CB-3249-9E99-E19129D3B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PS7.docx</Template>
  <TotalTime>7</TotalTime>
  <Pages>3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7</dc:title>
  <dc:subject>Due: May 2, 2018</dc:subject>
  <dc:creator>Cliff Rodriguez</dc:creator>
  <cp:keywords/>
  <dc:description/>
  <cp:lastModifiedBy>Rodriguez, Cliff</cp:lastModifiedBy>
  <cp:revision>3</cp:revision>
  <dcterms:created xsi:type="dcterms:W3CDTF">2018-04-30T01:00:00Z</dcterms:created>
  <dcterms:modified xsi:type="dcterms:W3CDTF">2018-04-30T11:27:00Z</dcterms:modified>
</cp:coreProperties>
</file>