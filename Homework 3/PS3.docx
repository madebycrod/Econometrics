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6040649"/>
        <w:docPartObj>
          <w:docPartGallery w:val="Cover Pages"/>
          <w:docPartUnique/>
        </w:docPartObj>
      </w:sdtPr>
      <w:sdtEndPr/>
      <w:sdtContent>
        <w:p w14:paraId="04F48328" w14:textId="77777777" w:rsidR="00934EC6" w:rsidRDefault="0093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34EC6" w14:paraId="5E2655B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5850F3" w14:textId="77777777" w:rsidR="00934EC6" w:rsidRDefault="007D0FDB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By Cliff Rodriguez</w:t>
                </w:r>
              </w:p>
            </w:tc>
          </w:tr>
          <w:tr w:rsidR="00934EC6" w14:paraId="722F6E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C2AF828F5AE46569584A02A17BF3EF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FB231DA" w14:textId="10E73763" w:rsidR="00934EC6" w:rsidRDefault="00BE1C1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Problem Set 3</w:t>
                    </w:r>
                  </w:p>
                </w:sdtContent>
              </w:sdt>
            </w:tc>
          </w:tr>
          <w:tr w:rsidR="00934EC6" w14:paraId="576E77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A5A43C6F5FE412AB9B3D5BABE3E1B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A0E499" w14:textId="2DDCF23E" w:rsidR="00934EC6" w:rsidRDefault="00702B6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</w:t>
                    </w:r>
                    <w:r w:rsidR="00BE1C1B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: due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34EC6" w14:paraId="729932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2C0BE9849BC425DB6B0C572CE5DCCD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3F50D77" w14:textId="77777777"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B4CC847BD4D42F4AC6EE1C36529C63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B126CB7" w14:textId="77777777" w:rsidR="00934EC6" w:rsidRDefault="00934E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7CE18430" w14:textId="77777777" w:rsidR="00934EC6" w:rsidRDefault="00934E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A28C098" w14:textId="77777777" w:rsidR="00934EC6" w:rsidRDefault="00934EC6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4398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18C38" w14:textId="77777777" w:rsidR="00702B65" w:rsidRDefault="00702B65">
          <w:pPr>
            <w:pStyle w:val="TOCHeading"/>
          </w:pPr>
          <w:r>
            <w:t>Contents</w:t>
          </w:r>
        </w:p>
        <w:p w14:paraId="071D03B5" w14:textId="77777777" w:rsidR="00702B65" w:rsidRDefault="00702B65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7F23F58A" w14:textId="77777777" w:rsidR="00A14398" w:rsidRDefault="00702B65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218FB794" w14:textId="77777777" w:rsidR="00702B65" w:rsidRDefault="00702B65">
      <w:r>
        <w:br w:type="page"/>
      </w:r>
    </w:p>
    <w:p w14:paraId="218279C4" w14:textId="77777777" w:rsidR="00702B65" w:rsidRPr="00702B65" w:rsidRDefault="00702B65" w:rsidP="00702B65">
      <w:pPr>
        <w:pStyle w:val="Heading1"/>
      </w:pPr>
      <w:r>
        <w:lastRenderedPageBreak/>
        <w:t>Question 1</w:t>
      </w:r>
    </w:p>
    <w:p w14:paraId="2586153E" w14:textId="77777777" w:rsidR="00702B65" w:rsidRDefault="00702B65" w:rsidP="00702B65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14:paraId="23E9B87A" w14:textId="77777777" w:rsidR="00A8778F" w:rsidRDefault="00A8778F" w:rsidP="00A8778F">
      <w:pPr>
        <w:rPr>
          <w:rStyle w:val="IntenseEmphasis"/>
        </w:rPr>
      </w:pPr>
    </w:p>
    <w:p w14:paraId="5856E8B3" w14:textId="77777777" w:rsidR="00702B65" w:rsidRDefault="00702B65" w:rsidP="00702B65">
      <w:pPr>
        <w:rPr>
          <w:rStyle w:val="IntenseEmphasis"/>
        </w:rPr>
      </w:pPr>
      <w:r>
        <w:rPr>
          <w:rStyle w:val="IntenseEmphasis"/>
        </w:rPr>
        <w:t>(ii)</w:t>
      </w:r>
    </w:p>
    <w:p w14:paraId="192A06B4" w14:textId="77777777" w:rsidR="00A8778F" w:rsidRDefault="00A8778F" w:rsidP="00A8778F">
      <w:pPr>
        <w:rPr>
          <w:rStyle w:val="IntenseEmphasis"/>
        </w:rPr>
      </w:pPr>
    </w:p>
    <w:p w14:paraId="7C4FDB8A" w14:textId="77777777" w:rsidR="00702B65" w:rsidRDefault="00702B65" w:rsidP="00702B65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14:paraId="1EA62729" w14:textId="77777777" w:rsidR="00A8778F" w:rsidRDefault="00A8778F" w:rsidP="00A8778F">
      <w:pPr>
        <w:rPr>
          <w:rStyle w:val="IntenseEmphasis"/>
        </w:rPr>
      </w:pPr>
    </w:p>
    <w:p w14:paraId="67390444" w14:textId="77777777" w:rsidR="00702B65" w:rsidRDefault="00702B65" w:rsidP="00702B65">
      <w:pPr>
        <w:rPr>
          <w:rStyle w:val="IntenseEmphasis"/>
        </w:rPr>
      </w:pPr>
      <w:r>
        <w:rPr>
          <w:rStyle w:val="IntenseEmphasis"/>
        </w:rPr>
        <w:t>(iv)</w:t>
      </w:r>
    </w:p>
    <w:p w14:paraId="1165A3A3" w14:textId="77777777" w:rsidR="00A8778F" w:rsidRDefault="00A8778F" w:rsidP="00A8778F">
      <w:pPr>
        <w:rPr>
          <w:rStyle w:val="IntenseEmphasis"/>
        </w:rPr>
      </w:pPr>
    </w:p>
    <w:p w14:paraId="03434C28" w14:textId="77777777" w:rsidR="00702B65" w:rsidRDefault="00702B65" w:rsidP="00702B65">
      <w:pPr>
        <w:rPr>
          <w:rStyle w:val="IntenseEmphasis"/>
        </w:rPr>
      </w:pPr>
      <w:r>
        <w:rPr>
          <w:rStyle w:val="IntenseEmphasis"/>
        </w:rPr>
        <w:t>(v)</w:t>
      </w:r>
    </w:p>
    <w:p w14:paraId="47CD46E3" w14:textId="77777777" w:rsidR="00A8778F" w:rsidRDefault="00A8778F" w:rsidP="00702B65">
      <w:pPr>
        <w:rPr>
          <w:rStyle w:val="IntenseEmphasis"/>
        </w:rPr>
      </w:pPr>
    </w:p>
    <w:p w14:paraId="292560B0" w14:textId="77777777" w:rsidR="00A8778F" w:rsidRPr="00702B65" w:rsidRDefault="00A8778F" w:rsidP="00A8778F">
      <w:pPr>
        <w:pStyle w:val="Heading1"/>
      </w:pPr>
      <w:r>
        <w:t>Question 2</w:t>
      </w:r>
    </w:p>
    <w:p w14:paraId="19FB11D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>)</w:t>
      </w:r>
    </w:p>
    <w:p w14:paraId="4FE806AC" w14:textId="77777777" w:rsidR="00A8778F" w:rsidRDefault="00A8778F" w:rsidP="00A8778F">
      <w:pPr>
        <w:rPr>
          <w:rStyle w:val="IntenseEmphasis"/>
        </w:rPr>
      </w:pPr>
    </w:p>
    <w:p w14:paraId="1354DCB6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(ii)</w:t>
      </w:r>
    </w:p>
    <w:p w14:paraId="39A3FEFF" w14:textId="77777777" w:rsidR="00A8778F" w:rsidRDefault="00A8778F" w:rsidP="00A8778F">
      <w:pPr>
        <w:rPr>
          <w:rStyle w:val="IntenseEmphasis"/>
        </w:rPr>
      </w:pPr>
    </w:p>
    <w:p w14:paraId="637A3E0C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</w:t>
      </w:r>
      <w:proofErr w:type="spellStart"/>
      <w:r>
        <w:rPr>
          <w:rStyle w:val="IntenseEmphasis"/>
        </w:rPr>
        <w:t>iiii</w:t>
      </w:r>
      <w:proofErr w:type="spellEnd"/>
      <w:r>
        <w:rPr>
          <w:rStyle w:val="IntenseEmphasis"/>
        </w:rPr>
        <w:t>)</w:t>
      </w:r>
    </w:p>
    <w:p w14:paraId="63AB4227" w14:textId="77777777" w:rsidR="00A8778F" w:rsidRDefault="00A8778F" w:rsidP="00A8778F">
      <w:pPr>
        <w:rPr>
          <w:rStyle w:val="IntenseEmphasis"/>
        </w:rPr>
      </w:pPr>
    </w:p>
    <w:p w14:paraId="3C15AC4F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(iv)</w:t>
      </w:r>
    </w:p>
    <w:p w14:paraId="268019E2" w14:textId="77777777" w:rsidR="00A8778F" w:rsidRDefault="00A8778F" w:rsidP="00A8778F">
      <w:pPr>
        <w:rPr>
          <w:rStyle w:val="IntenseEmphasis"/>
        </w:rPr>
      </w:pPr>
    </w:p>
    <w:p w14:paraId="1B6DBC02" w14:textId="77777777" w:rsidR="00A8778F" w:rsidRDefault="00A8778F" w:rsidP="00A8778F">
      <w:pPr>
        <w:rPr>
          <w:rStyle w:val="IntenseEmphasis"/>
        </w:rPr>
      </w:pPr>
      <w:r>
        <w:rPr>
          <w:rStyle w:val="IntenseEmphasis"/>
        </w:rPr>
        <w:t>(v)</w:t>
      </w:r>
    </w:p>
    <w:p w14:paraId="5BD26873" w14:textId="77777777" w:rsidR="00A8778F" w:rsidRDefault="00A8778F" w:rsidP="00702B65">
      <w:pPr>
        <w:rPr>
          <w:rStyle w:val="IntenseEmphasis"/>
        </w:rPr>
      </w:pPr>
    </w:p>
    <w:p w14:paraId="31FDE7CF" w14:textId="77777777" w:rsidR="00702B65" w:rsidRDefault="00702B65" w:rsidP="00702B65">
      <w:pPr>
        <w:rPr>
          <w:rStyle w:val="IntenseEmphasis"/>
        </w:rPr>
      </w:pPr>
    </w:p>
    <w:p w14:paraId="74B2B67B" w14:textId="77777777" w:rsidR="00702B65" w:rsidRPr="00702B65" w:rsidRDefault="00702B65" w:rsidP="00702B65">
      <w:pPr>
        <w:rPr>
          <w:rStyle w:val="IntenseEmphasis"/>
        </w:rPr>
      </w:pPr>
    </w:p>
    <w:sectPr w:rsidR="00702B65" w:rsidRPr="00702B65" w:rsidSect="00934EC6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A5344" w14:textId="77777777" w:rsidR="005F1E6D" w:rsidRDefault="005F1E6D" w:rsidP="00702B65">
      <w:pPr>
        <w:spacing w:after="0" w:line="240" w:lineRule="auto"/>
      </w:pPr>
      <w:r>
        <w:separator/>
      </w:r>
    </w:p>
  </w:endnote>
  <w:endnote w:type="continuationSeparator" w:id="0">
    <w:p w14:paraId="2E50606F" w14:textId="77777777" w:rsidR="005F1E6D" w:rsidRDefault="005F1E6D" w:rsidP="0070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AD6D" w14:textId="77777777" w:rsidR="005F1E6D" w:rsidRDefault="005F1E6D" w:rsidP="00702B65">
      <w:pPr>
        <w:spacing w:after="0" w:line="240" w:lineRule="auto"/>
      </w:pPr>
      <w:r>
        <w:separator/>
      </w:r>
    </w:p>
  </w:footnote>
  <w:footnote w:type="continuationSeparator" w:id="0">
    <w:p w14:paraId="561EA6BD" w14:textId="77777777" w:rsidR="005F1E6D" w:rsidRDefault="005F1E6D" w:rsidP="00702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E7F7C6" w14:textId="1F69257D" w:rsidR="00702B65" w:rsidRDefault="00702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C1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91109" w14:textId="1CF35399" w:rsidR="00702B65" w:rsidRDefault="005F1E6D" w:rsidP="00702B65">
    <w:pPr>
      <w:pStyle w:val="Header"/>
      <w:jc w:val="center"/>
    </w:pPr>
    <w:sdt>
      <w:sdtPr>
        <w:alias w:val="Title"/>
        <w:tag w:val=""/>
        <w:id w:val="1000079167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1C1B">
          <w:t>Problem Set 3</w:t>
        </w:r>
      </w:sdtContent>
    </w:sdt>
  </w:p>
  <w:p w14:paraId="5DAF899E" w14:textId="77777777" w:rsidR="00702B65" w:rsidRDefault="005F1E6D" w:rsidP="00702B65">
    <w:pPr>
      <w:pStyle w:val="Header"/>
      <w:jc w:val="center"/>
    </w:pPr>
    <w:sdt>
      <w:sdtPr>
        <w:alias w:val="Author"/>
        <w:tag w:val=""/>
        <w:id w:val="293492871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02B65">
          <w:t>Cliff Rodriguez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C5"/>
    <w:rsid w:val="001E1586"/>
    <w:rsid w:val="0037613D"/>
    <w:rsid w:val="005B5096"/>
    <w:rsid w:val="005C35BD"/>
    <w:rsid w:val="005F1E6D"/>
    <w:rsid w:val="00702B65"/>
    <w:rsid w:val="007D0FDB"/>
    <w:rsid w:val="00934EC6"/>
    <w:rsid w:val="00A14398"/>
    <w:rsid w:val="00A8778F"/>
    <w:rsid w:val="00B00E52"/>
    <w:rsid w:val="00BE1C1B"/>
    <w:rsid w:val="00E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6C2F"/>
  <w15:chartTrackingRefBased/>
  <w15:docId w15:val="{A33FB2BA-18F5-445A-8DB0-AC0F7D38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4E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4E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0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2B6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B65"/>
  </w:style>
  <w:style w:type="paragraph" w:styleId="Footer">
    <w:name w:val="footer"/>
    <w:basedOn w:val="Normal"/>
    <w:link w:val="FooterChar"/>
    <w:uiPriority w:val="99"/>
    <w:unhideWhenUsed/>
    <w:rsid w:val="0070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B65"/>
  </w:style>
  <w:style w:type="character" w:styleId="PlaceholderText">
    <w:name w:val="Placeholder Text"/>
    <w:basedOn w:val="DefaultParagraphFont"/>
    <w:uiPriority w:val="99"/>
    <w:semiHidden/>
    <w:rsid w:val="00702B65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702B6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DocumentTemplates\Econometrics%20Homewor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2AF828F5AE46569584A02A17BF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4A840-8A07-4A5D-8B60-04F9D913FD6E}"/>
      </w:docPartPr>
      <w:docPartBody>
        <w:p w:rsidR="00000000" w:rsidRDefault="008F26CA">
          <w:pPr>
            <w:pStyle w:val="8C2AF828F5AE46569584A02A17BF3EF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A5A43C6F5FE412AB9B3D5BABE3E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E0E2-AC0C-4204-A765-AB320FD51056}"/>
      </w:docPartPr>
      <w:docPartBody>
        <w:p w:rsidR="00000000" w:rsidRDefault="008F26CA">
          <w:pPr>
            <w:pStyle w:val="6A5A43C6F5FE412AB9B3D5BABE3E1BD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2C0BE9849BC425DB6B0C572CE5DC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6D3F4-31EA-434A-9FD0-977B942B7E1E}"/>
      </w:docPartPr>
      <w:docPartBody>
        <w:p w:rsidR="00000000" w:rsidRDefault="008F26CA">
          <w:pPr>
            <w:pStyle w:val="B2C0BE9849BC425DB6B0C572CE5DCCD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B4CC847BD4D42F4AC6EE1C36529C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33F0-C057-4A22-B0EF-640A2EBCCF28}"/>
      </w:docPartPr>
      <w:docPartBody>
        <w:p w:rsidR="00000000" w:rsidRDefault="008F26CA">
          <w:pPr>
            <w:pStyle w:val="1B4CC847BD4D42F4AC6EE1C36529C63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CA"/>
    <w:rsid w:val="008F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AF828F5AE46569584A02A17BF3EF0">
    <w:name w:val="8C2AF828F5AE46569584A02A17BF3EF0"/>
  </w:style>
  <w:style w:type="paragraph" w:customStyle="1" w:styleId="6A5A43C6F5FE412AB9B3D5BABE3E1BD9">
    <w:name w:val="6A5A43C6F5FE412AB9B3D5BABE3E1BD9"/>
  </w:style>
  <w:style w:type="paragraph" w:customStyle="1" w:styleId="B2C0BE9849BC425DB6B0C572CE5DCCDF">
    <w:name w:val="B2C0BE9849BC425DB6B0C572CE5DCCDF"/>
  </w:style>
  <w:style w:type="paragraph" w:customStyle="1" w:styleId="1B4CC847BD4D42F4AC6EE1C36529C63B">
    <w:name w:val="1B4CC847BD4D42F4AC6EE1C36529C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4B582-5151-4448-BE53-F9C3A377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Econometrics Homework Template.dotx</Template>
  <TotalTime>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subject>Date: due</dc:subject>
  <dc:creator>Cliff Rodriguez</dc:creator>
  <cp:keywords/>
  <dc:description/>
  <cp:lastModifiedBy>Cliff Rodriguez</cp:lastModifiedBy>
  <cp:revision>2</cp:revision>
  <dcterms:created xsi:type="dcterms:W3CDTF">2018-02-19T16:03:00Z</dcterms:created>
  <dcterms:modified xsi:type="dcterms:W3CDTF">2018-02-19T16:04:00Z</dcterms:modified>
</cp:coreProperties>
</file>