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040649"/>
        <w:docPartObj>
          <w:docPartGallery w:val="Cover Pages"/>
          <w:docPartUnique/>
        </w:docPartObj>
      </w:sdtPr>
      <w:sdtEndPr/>
      <w:sdtContent>
        <w:p w:rsidR="00934EC6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34EC6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6FB0EA2030BFA4DAE6B1BCD4A8F657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34EC6" w:rsidRDefault="00162A0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Problem Set 6</w:t>
                    </w:r>
                  </w:p>
                </w:sdtContent>
              </w:sdt>
            </w:tc>
          </w:tr>
          <w:tr w:rsidR="00934EC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9FE04B20B23544BB4EC5071A0B4EC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34EC6" w:rsidRDefault="00702B6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0B26DEDF0AD37428D9D412C5C8F444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34EC6" w:rsidRDefault="00B90B4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8DE3798D470EB48917CE7D0B66FD71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934EC6" w:rsidRDefault="00934EC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934EC6" w:rsidRDefault="00934EC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934EC6" w:rsidRDefault="00934EC6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2B65" w:rsidRDefault="00702B65">
          <w:pPr>
            <w:pStyle w:val="TOCHeading"/>
          </w:pPr>
          <w:r>
            <w:t>Contents</w:t>
          </w:r>
        </w:p>
        <w:p w:rsidR="00702B65" w:rsidRDefault="00702B65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A14398" w:rsidRDefault="00702B65"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 w:rsidR="00702B65" w:rsidRDefault="00702B65">
      <w:r>
        <w:br w:type="page"/>
      </w:r>
    </w:p>
    <w:p w:rsidR="00702B65" w:rsidRPr="00702B65" w:rsidRDefault="00702B65" w:rsidP="00702B65">
      <w:pPr>
        <w:pStyle w:val="Heading1"/>
      </w:pPr>
      <w:r>
        <w:lastRenderedPageBreak/>
        <w:t>Question 1</w:t>
      </w:r>
    </w:p>
    <w:p w:rsidR="00702B65" w:rsidRDefault="00702B65" w:rsidP="00702B65">
      <w:pPr>
        <w:rPr>
          <w:rStyle w:val="IntenseEmphasis"/>
        </w:rPr>
      </w:pPr>
      <w:r>
        <w:rPr>
          <w:rStyle w:val="IntenseEmphasis"/>
        </w:rPr>
        <w:t>(</w:t>
      </w:r>
      <w:proofErr w:type="spellStart"/>
      <w:r>
        <w:rPr>
          <w:rStyle w:val="IntenseEmphasis"/>
        </w:rPr>
        <w:t>i</w:t>
      </w:r>
      <w:proofErr w:type="spellEnd"/>
      <w:r>
        <w:rPr>
          <w:rStyle w:val="IntenseEmphasis"/>
        </w:rPr>
        <w:t>)</w:t>
      </w:r>
    </w:p>
    <w:p w:rsidR="00A8778F" w:rsidRDefault="00A8778F" w:rsidP="00A8778F">
      <w:pPr>
        <w:rPr>
          <w:rStyle w:val="IntenseEmphasis"/>
        </w:rPr>
      </w:pPr>
    </w:p>
    <w:p w:rsidR="00702B65" w:rsidRDefault="00702B65" w:rsidP="00702B65">
      <w:pPr>
        <w:rPr>
          <w:rStyle w:val="IntenseEmphasis"/>
        </w:rPr>
      </w:pPr>
      <w:r>
        <w:rPr>
          <w:rStyle w:val="IntenseEmphasis"/>
        </w:rPr>
        <w:t>(ii)</w:t>
      </w:r>
    </w:p>
    <w:p w:rsidR="00A8778F" w:rsidRDefault="00A8778F" w:rsidP="00A8778F">
      <w:pPr>
        <w:rPr>
          <w:rStyle w:val="IntenseEmphasis"/>
        </w:rPr>
      </w:pPr>
    </w:p>
    <w:p w:rsidR="00702B65" w:rsidRDefault="00702B65" w:rsidP="00702B65">
      <w:pPr>
        <w:rPr>
          <w:rStyle w:val="IntenseEmphasis"/>
        </w:rPr>
      </w:pPr>
      <w:r>
        <w:rPr>
          <w:rStyle w:val="IntenseEmphasis"/>
        </w:rPr>
        <w:t>(</w:t>
      </w:r>
      <w:proofErr w:type="spellStart"/>
      <w:r>
        <w:rPr>
          <w:rStyle w:val="IntenseEmphasis"/>
        </w:rPr>
        <w:t>iiii</w:t>
      </w:r>
      <w:proofErr w:type="spellEnd"/>
      <w:r>
        <w:rPr>
          <w:rStyle w:val="IntenseEmphasis"/>
        </w:rPr>
        <w:t>)</w:t>
      </w:r>
    </w:p>
    <w:p w:rsidR="00A8778F" w:rsidRDefault="00A8778F" w:rsidP="00A8778F">
      <w:pPr>
        <w:rPr>
          <w:rStyle w:val="IntenseEmphasis"/>
        </w:rPr>
      </w:pPr>
    </w:p>
    <w:p w:rsidR="00702B65" w:rsidRDefault="00702B65" w:rsidP="00702B65">
      <w:pPr>
        <w:rPr>
          <w:rStyle w:val="IntenseEmphasis"/>
        </w:rPr>
      </w:pPr>
      <w:r>
        <w:rPr>
          <w:rStyle w:val="IntenseEmphasis"/>
        </w:rPr>
        <w:t>(iv)</w:t>
      </w:r>
    </w:p>
    <w:p w:rsidR="00A8778F" w:rsidRDefault="00A8778F" w:rsidP="00A8778F">
      <w:pPr>
        <w:rPr>
          <w:rStyle w:val="IntenseEmphasis"/>
        </w:rPr>
      </w:pPr>
    </w:p>
    <w:p w:rsidR="00702B65" w:rsidRDefault="00702B65" w:rsidP="00702B65">
      <w:pPr>
        <w:rPr>
          <w:rStyle w:val="IntenseEmphasis"/>
        </w:rPr>
      </w:pPr>
      <w:r>
        <w:rPr>
          <w:rStyle w:val="IntenseEmphasis"/>
        </w:rPr>
        <w:t>(v)</w:t>
      </w:r>
    </w:p>
    <w:p w:rsidR="00A8778F" w:rsidRDefault="00A8778F" w:rsidP="00702B65">
      <w:pPr>
        <w:rPr>
          <w:rStyle w:val="IntenseEmphasis"/>
        </w:rPr>
      </w:pPr>
    </w:p>
    <w:p w:rsidR="00A8778F" w:rsidRPr="00702B65" w:rsidRDefault="00A8778F" w:rsidP="00A8778F">
      <w:pPr>
        <w:pStyle w:val="Heading1"/>
      </w:pPr>
      <w:r>
        <w:t>Question 2</w:t>
      </w:r>
    </w:p>
    <w:p w:rsidR="00A8778F" w:rsidRDefault="00A8778F" w:rsidP="00A8778F">
      <w:pPr>
        <w:rPr>
          <w:rStyle w:val="IntenseEmphasis"/>
        </w:rPr>
      </w:pPr>
      <w:r>
        <w:rPr>
          <w:rStyle w:val="IntenseEmphasis"/>
        </w:rPr>
        <w:t>(</w:t>
      </w:r>
      <w:proofErr w:type="spellStart"/>
      <w:r>
        <w:rPr>
          <w:rStyle w:val="IntenseEmphasis"/>
        </w:rPr>
        <w:t>i</w:t>
      </w:r>
      <w:proofErr w:type="spellEnd"/>
      <w:r>
        <w:rPr>
          <w:rStyle w:val="IntenseEmphasis"/>
        </w:rPr>
        <w:t>)</w:t>
      </w:r>
    </w:p>
    <w:p w:rsidR="00A8778F" w:rsidRDefault="00A8778F" w:rsidP="00A8778F">
      <w:pPr>
        <w:rPr>
          <w:rStyle w:val="IntenseEmphasis"/>
        </w:rPr>
      </w:pPr>
    </w:p>
    <w:p w:rsidR="00A8778F" w:rsidRDefault="00A8778F" w:rsidP="00A8778F">
      <w:pPr>
        <w:rPr>
          <w:rStyle w:val="IntenseEmphasis"/>
        </w:rPr>
      </w:pPr>
      <w:r>
        <w:rPr>
          <w:rStyle w:val="IntenseEmphasis"/>
        </w:rPr>
        <w:t>(ii)</w:t>
      </w:r>
    </w:p>
    <w:p w:rsidR="00A8778F" w:rsidRDefault="00A8778F" w:rsidP="00A8778F">
      <w:pPr>
        <w:rPr>
          <w:rStyle w:val="IntenseEmphasis"/>
        </w:rPr>
      </w:pPr>
    </w:p>
    <w:p w:rsidR="00A8778F" w:rsidRDefault="00A8778F" w:rsidP="00A8778F">
      <w:pPr>
        <w:rPr>
          <w:rStyle w:val="IntenseEmphasis"/>
        </w:rPr>
      </w:pPr>
      <w:r>
        <w:rPr>
          <w:rStyle w:val="IntenseEmphasis"/>
        </w:rPr>
        <w:t>(</w:t>
      </w:r>
      <w:proofErr w:type="spellStart"/>
      <w:r>
        <w:rPr>
          <w:rStyle w:val="IntenseEmphasis"/>
        </w:rPr>
        <w:t>iiii</w:t>
      </w:r>
      <w:proofErr w:type="spellEnd"/>
      <w:r>
        <w:rPr>
          <w:rStyle w:val="IntenseEmphasis"/>
        </w:rPr>
        <w:t>)</w:t>
      </w:r>
    </w:p>
    <w:p w:rsidR="00A8778F" w:rsidRDefault="00A8778F" w:rsidP="00A8778F">
      <w:pPr>
        <w:rPr>
          <w:rStyle w:val="IntenseEmphasis"/>
        </w:rPr>
      </w:pPr>
    </w:p>
    <w:p w:rsidR="00A8778F" w:rsidRDefault="00A8778F" w:rsidP="00A8778F">
      <w:pPr>
        <w:rPr>
          <w:rStyle w:val="IntenseEmphasis"/>
        </w:rPr>
      </w:pPr>
      <w:r>
        <w:rPr>
          <w:rStyle w:val="IntenseEmphasis"/>
        </w:rPr>
        <w:t>(iv)</w:t>
      </w:r>
    </w:p>
    <w:p w:rsidR="00A8778F" w:rsidRDefault="00A8778F" w:rsidP="00A8778F">
      <w:pPr>
        <w:rPr>
          <w:rStyle w:val="IntenseEmphasis"/>
        </w:rPr>
      </w:pPr>
    </w:p>
    <w:p w:rsidR="00A8778F" w:rsidRDefault="00A8778F" w:rsidP="00A8778F">
      <w:pPr>
        <w:rPr>
          <w:rStyle w:val="IntenseEmphasis"/>
        </w:rPr>
      </w:pPr>
      <w:r>
        <w:rPr>
          <w:rStyle w:val="IntenseEmphasis"/>
        </w:rPr>
        <w:t>(v)</w:t>
      </w:r>
    </w:p>
    <w:p w:rsidR="00A8778F" w:rsidRDefault="00A8778F" w:rsidP="00702B65">
      <w:pPr>
        <w:rPr>
          <w:rStyle w:val="IntenseEmphasis"/>
        </w:rPr>
      </w:pPr>
    </w:p>
    <w:p w:rsidR="00702B65" w:rsidRDefault="00702B65" w:rsidP="00702B65">
      <w:pPr>
        <w:rPr>
          <w:rStyle w:val="IntenseEmphasis"/>
        </w:rPr>
      </w:pPr>
    </w:p>
    <w:p w:rsidR="00702B65" w:rsidRPr="00702B65" w:rsidRDefault="00702B65" w:rsidP="00702B65">
      <w:pPr>
        <w:rPr>
          <w:rStyle w:val="IntenseEmphasis"/>
        </w:rPr>
      </w:pPr>
    </w:p>
    <w:sectPr w:rsidR="00702B65" w:rsidRPr="00702B65" w:rsidSect="00934EC6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B73" w:rsidRDefault="00E17B73" w:rsidP="00702B65">
      <w:pPr>
        <w:spacing w:after="0" w:line="240" w:lineRule="auto"/>
      </w:pPr>
      <w:r>
        <w:separator/>
      </w:r>
    </w:p>
  </w:endnote>
  <w:endnote w:type="continuationSeparator" w:id="0">
    <w:p w:rsidR="00E17B73" w:rsidRDefault="00E17B73" w:rsidP="0070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B73" w:rsidRDefault="00E17B73" w:rsidP="00702B65">
      <w:pPr>
        <w:spacing w:after="0" w:line="240" w:lineRule="auto"/>
      </w:pPr>
      <w:r>
        <w:separator/>
      </w:r>
    </w:p>
  </w:footnote>
  <w:footnote w:type="continuationSeparator" w:id="0">
    <w:p w:rsidR="00E17B73" w:rsidRDefault="00E17B73" w:rsidP="0070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B65" w:rsidRDefault="00702B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7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2B65" w:rsidRDefault="00E17B73" w:rsidP="00702B65">
    <w:pPr>
      <w:pStyle w:val="Header"/>
      <w:jc w:val="center"/>
    </w:pPr>
    <w:sdt>
      <w:sdtPr>
        <w:alias w:val="Title"/>
        <w:tag w:val=""/>
        <w:id w:val="1000079167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2A0C">
          <w:t>Problem Set 6</w:t>
        </w:r>
      </w:sdtContent>
    </w:sdt>
  </w:p>
  <w:p w:rsidR="00702B65" w:rsidRDefault="00E17B73" w:rsidP="00702B65">
    <w:pPr>
      <w:pStyle w:val="Header"/>
      <w:jc w:val="center"/>
    </w:pPr>
    <w:sdt>
      <w:sdtPr>
        <w:alias w:val="Author"/>
        <w:tag w:val=""/>
        <w:id w:val="293492871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0B47">
          <w:t>Cliff Rodriguez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5C"/>
    <w:rsid w:val="00162A0C"/>
    <w:rsid w:val="001E1586"/>
    <w:rsid w:val="0037613D"/>
    <w:rsid w:val="005B5096"/>
    <w:rsid w:val="005C35BD"/>
    <w:rsid w:val="00702B65"/>
    <w:rsid w:val="007D0FDB"/>
    <w:rsid w:val="00934EC6"/>
    <w:rsid w:val="00A14398"/>
    <w:rsid w:val="00A8778F"/>
    <w:rsid w:val="00B00E52"/>
    <w:rsid w:val="00B90B47"/>
    <w:rsid w:val="00E17B73"/>
    <w:rsid w:val="00F7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DE53"/>
  <w15:chartTrackingRefBased/>
  <w15:docId w15:val="{6DD6250E-CBC2-DA4F-A7DF-E68ECA69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od/Documents/DocumentTemplates/Econometrics%20Homewor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FB0EA2030BFA4DAE6B1BCD4A8F6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84134-AFB1-8F4B-A46E-ACF5D5F448D8}"/>
      </w:docPartPr>
      <w:docPartBody>
        <w:p w:rsidR="00000000" w:rsidRDefault="00813C64">
          <w:pPr>
            <w:pStyle w:val="86FB0EA2030BFA4DAE6B1BCD4A8F657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9FE04B20B23544BB4EC5071A0B4E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2C8FC-98AB-2A44-9F27-BAD5617F4FCE}"/>
      </w:docPartPr>
      <w:docPartBody>
        <w:p w:rsidR="00000000" w:rsidRDefault="00813C64">
          <w:pPr>
            <w:pStyle w:val="19FE04B20B23544BB4EC5071A0B4ECAC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D0B26DEDF0AD37428D9D412C5C8F4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24567-4BFA-7641-ADF7-D46922887C1E}"/>
      </w:docPartPr>
      <w:docPartBody>
        <w:p w:rsidR="00000000" w:rsidRDefault="00813C64">
          <w:pPr>
            <w:pStyle w:val="D0B26DEDF0AD37428D9D412C5C8F444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64"/>
    <w:rsid w:val="0081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FB0EA2030BFA4DAE6B1BCD4A8F6574">
    <w:name w:val="86FB0EA2030BFA4DAE6B1BCD4A8F6574"/>
  </w:style>
  <w:style w:type="paragraph" w:customStyle="1" w:styleId="19FE04B20B23544BB4EC5071A0B4ECAC">
    <w:name w:val="19FE04B20B23544BB4EC5071A0B4ECAC"/>
  </w:style>
  <w:style w:type="paragraph" w:customStyle="1" w:styleId="D0B26DEDF0AD37428D9D412C5C8F4447">
    <w:name w:val="D0B26DEDF0AD37428D9D412C5C8F4447"/>
  </w:style>
  <w:style w:type="paragraph" w:customStyle="1" w:styleId="88DE3798D470EB48917CE7D0B66FD719">
    <w:name w:val="88DE3798D470EB48917CE7D0B66FD7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8DE28-C468-F24F-8373-96589F4CF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Econometrics Homework Template.dotx</Template>
  <TotalTime>3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subject>Date</dc:subject>
  <dc:creator>Cliff Rodriguez</dc:creator>
  <cp:keywords/>
  <dc:description/>
  <cp:lastModifiedBy>Rodriguez, Cliff</cp:lastModifiedBy>
  <cp:revision>3</cp:revision>
  <dcterms:created xsi:type="dcterms:W3CDTF">2018-04-09T21:25:00Z</dcterms:created>
  <dcterms:modified xsi:type="dcterms:W3CDTF">2018-04-09T21:28:00Z</dcterms:modified>
</cp:coreProperties>
</file>